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97" w:rsidRDefault="00AB5197" w:rsidP="00AB5197">
      <w:pPr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AB5197">
        <w:tc>
          <w:tcPr>
            <w:tcW w:w="3023" w:type="dxa"/>
          </w:tcPr>
          <w:p w:rsidR="00C420C8" w:rsidRDefault="00B0666C" w:rsidP="003856C9">
            <w:pPr>
              <w:pStyle w:val="Heading1"/>
            </w:pPr>
            <w:r>
              <w:lastRenderedPageBreak/>
              <w:t>georgette</w:t>
            </w:r>
          </w:p>
          <w:p w:rsidR="00B0666C" w:rsidRDefault="00B0666C" w:rsidP="003856C9">
            <w:pPr>
              <w:pStyle w:val="Heading1"/>
            </w:pPr>
            <w:r>
              <w:t>akinyi</w:t>
            </w:r>
          </w:p>
          <w:p w:rsidR="0023184F" w:rsidRPr="0023184F" w:rsidRDefault="0023184F" w:rsidP="0023184F">
            <w:pPr>
              <w:pStyle w:val="Heading1"/>
              <w:jc w:val="left"/>
              <w:rPr>
                <w:b/>
                <w:sz w:val="20"/>
              </w:rPr>
            </w:pPr>
            <w:r w:rsidRPr="0023184F">
              <w:rPr>
                <w:b/>
                <w:caps w:val="0"/>
                <w:sz w:val="20"/>
              </w:rPr>
              <w:t xml:space="preserve">Nationality: </w:t>
            </w:r>
            <w:r w:rsidRPr="0023184F">
              <w:rPr>
                <w:caps w:val="0"/>
                <w:sz w:val="20"/>
              </w:rPr>
              <w:t>Kenyan</w:t>
            </w:r>
          </w:p>
          <w:p w:rsidR="0023184F" w:rsidRPr="0023184F" w:rsidRDefault="0023184F" w:rsidP="0023184F">
            <w:pPr>
              <w:pStyle w:val="Heading1"/>
              <w:jc w:val="left"/>
              <w:rPr>
                <w:b/>
                <w:sz w:val="20"/>
              </w:rPr>
            </w:pPr>
            <w:r w:rsidRPr="0023184F">
              <w:rPr>
                <w:b/>
                <w:caps w:val="0"/>
                <w:sz w:val="20"/>
              </w:rPr>
              <w:t xml:space="preserve">Gender: </w:t>
            </w:r>
            <w:r w:rsidRPr="0023184F">
              <w:rPr>
                <w:caps w:val="0"/>
                <w:sz w:val="20"/>
              </w:rPr>
              <w:t>Female</w:t>
            </w:r>
          </w:p>
          <w:p w:rsidR="0023184F" w:rsidRPr="0023184F" w:rsidRDefault="0023184F" w:rsidP="0023184F">
            <w:pPr>
              <w:pStyle w:val="Heading1"/>
              <w:jc w:val="left"/>
              <w:rPr>
                <w:b/>
                <w:sz w:val="20"/>
              </w:rPr>
            </w:pPr>
            <w:r w:rsidRPr="0023184F">
              <w:rPr>
                <w:b/>
                <w:caps w:val="0"/>
                <w:sz w:val="20"/>
              </w:rPr>
              <w:t xml:space="preserve">Religion: </w:t>
            </w:r>
            <w:r w:rsidRPr="0023184F">
              <w:rPr>
                <w:caps w:val="0"/>
                <w:sz w:val="20"/>
              </w:rPr>
              <w:t>Christian</w:t>
            </w:r>
          </w:p>
          <w:p w:rsidR="0023184F" w:rsidRPr="0023184F" w:rsidRDefault="0023184F" w:rsidP="0023184F">
            <w:pPr>
              <w:pStyle w:val="Heading1"/>
              <w:jc w:val="left"/>
              <w:rPr>
                <w:b/>
                <w:sz w:val="20"/>
              </w:rPr>
            </w:pPr>
            <w:r w:rsidRPr="0023184F">
              <w:rPr>
                <w:b/>
                <w:caps w:val="0"/>
                <w:sz w:val="20"/>
              </w:rPr>
              <w:t xml:space="preserve">Marital Status: </w:t>
            </w:r>
            <w:r w:rsidRPr="0023184F">
              <w:rPr>
                <w:caps w:val="0"/>
                <w:sz w:val="20"/>
              </w:rPr>
              <w:t>Single</w:t>
            </w:r>
          </w:p>
          <w:p w:rsidR="0023184F" w:rsidRPr="0023184F" w:rsidRDefault="0023184F" w:rsidP="0023184F">
            <w:pPr>
              <w:pStyle w:val="Heading1"/>
              <w:jc w:val="left"/>
              <w:rPr>
                <w:b/>
                <w:sz w:val="20"/>
              </w:rPr>
            </w:pPr>
            <w:r w:rsidRPr="0023184F">
              <w:rPr>
                <w:b/>
                <w:caps w:val="0"/>
                <w:sz w:val="20"/>
              </w:rPr>
              <w:t xml:space="preserve">Language: </w:t>
            </w:r>
            <w:r>
              <w:rPr>
                <w:caps w:val="0"/>
                <w:sz w:val="20"/>
              </w:rPr>
              <w:t>Swahili a</w:t>
            </w:r>
            <w:r w:rsidRPr="0023184F">
              <w:rPr>
                <w:caps w:val="0"/>
                <w:sz w:val="20"/>
              </w:rPr>
              <w:t>nd English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757273E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B0666C" w:rsidP="00441EB9">
            <w:pPr>
              <w:pStyle w:val="Heading3"/>
              <w:rPr>
                <w:caps w:val="0"/>
              </w:rPr>
            </w:pPr>
            <w:r>
              <w:rPr>
                <w:caps w:val="0"/>
              </w:rPr>
              <w:t>georgetteakinyi@gmail.com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26EE5D2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B0666C" w:rsidP="00441EB9">
            <w:pPr>
              <w:pStyle w:val="Heading3"/>
            </w:pPr>
            <w:r>
              <w:t>+254 792142290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6166A7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F142C04F0D2499FBDB17A83EEE096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w:rPr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2ABFD6A7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AB5197" w:rsidP="00FC591F">
                  <w:r>
                    <w:rPr>
                      <w:rFonts w:ascii="Calibri" w:hAnsi="Calibri"/>
                      <w:color w:val="000000"/>
                    </w:rPr>
                    <w:t>To fully exploit my potential as a Kenyan citizen by showing high indicators of professionalism and work industriously in nation building.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DA007A" w:rsidP="0043426C">
                  <w:pPr>
                    <w:pStyle w:val="Heading3"/>
                  </w:pPr>
                  <w:r>
                    <w:t>PERSONAL ATTRIBUTES</w:t>
                  </w:r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w:rPr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0961A461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887286" w:rsidRDefault="00887286" w:rsidP="00887286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Highly sociable</w:t>
                  </w:r>
                  <w:r w:rsidR="00B0666C">
                    <w:rPr>
                      <w:rFonts w:ascii="Gill Sans MT" w:hAnsi="Gill Sans MT"/>
                    </w:rPr>
                    <w:t xml:space="preserve">, passionate and a zeal to learn new things. </w:t>
                  </w:r>
                  <w:r w:rsidR="003B7BE9">
                    <w:rPr>
                      <w:rFonts w:ascii="Gill Sans MT" w:hAnsi="Gill Sans MT"/>
                    </w:rPr>
                    <w:t>Humorous,</w:t>
                  </w:r>
                  <w:r>
                    <w:rPr>
                      <w:rFonts w:ascii="Gill Sans MT" w:hAnsi="Gill Sans MT"/>
                    </w:rPr>
                    <w:t xml:space="preserve"> composed and </w:t>
                  </w:r>
                  <w:r w:rsidR="00AB5197">
                    <w:rPr>
                      <w:rFonts w:ascii="Gill Sans MT" w:hAnsi="Gill Sans MT"/>
                    </w:rPr>
                    <w:t xml:space="preserve">flexible, works well without </w:t>
                  </w:r>
                  <w:bookmarkStart w:id="0" w:name="_GoBack"/>
                  <w:bookmarkEnd w:id="0"/>
                  <w:r w:rsidR="00CE43CB">
                    <w:rPr>
                      <w:rFonts w:ascii="Gill Sans MT" w:hAnsi="Gill Sans MT"/>
                    </w:rPr>
                    <w:t>supervision also</w:t>
                  </w:r>
                  <w:r w:rsidR="00AB5197">
                    <w:rPr>
                      <w:rFonts w:ascii="Gill Sans MT" w:hAnsi="Gill Sans MT"/>
                    </w:rPr>
                    <w:t xml:space="preserve"> under pressure.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3" w:type="dxa"/>
          </w:tcPr>
          <w:tbl>
            <w:tblPr>
              <w:tblW w:w="4902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778"/>
            </w:tblGrid>
            <w:tr w:rsidR="00C420C8" w:rsidTr="00887286">
              <w:trPr>
                <w:trHeight w:val="1246"/>
              </w:trPr>
              <w:tc>
                <w:tcPr>
                  <w:tcW w:w="6777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6166A7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55BAEF06B5B46B9955B131EF3DE15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AA46AB" w:rsidRDefault="00887286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 w:rsidRPr="007E0E6F">
                    <w:rPr>
                      <w:rFonts w:ascii="Gill Sans MT" w:hAnsi="Gill Sans MT"/>
                    </w:rPr>
                    <w:t xml:space="preserve">Volunteer Facilitator – My health My Choice &amp; Healthy Choices for a Better Future Evidence Based </w:t>
                  </w:r>
                  <w:r w:rsidR="00B0666C">
                    <w:rPr>
                      <w:rFonts w:ascii="Gill Sans MT" w:hAnsi="Gill Sans MT"/>
                    </w:rPr>
                    <w:t>Interventions (EBIs), Afya Plus</w:t>
                  </w:r>
                  <w:r w:rsidRPr="007E0E6F">
                    <w:rPr>
                      <w:rFonts w:ascii="Gill Sans MT" w:hAnsi="Gill Sans MT"/>
                    </w:rPr>
                    <w:t>/DREAMS Proj</w:t>
                  </w:r>
                  <w:r w:rsidR="00B0666C">
                    <w:rPr>
                      <w:rFonts w:ascii="Gill Sans MT" w:hAnsi="Gill Sans MT"/>
                    </w:rPr>
                    <w:t xml:space="preserve">ect, </w:t>
                  </w:r>
                  <w:r w:rsidR="00A73AA3">
                    <w:rPr>
                      <w:rFonts w:ascii="Gill Sans MT" w:hAnsi="Gill Sans MT"/>
                    </w:rPr>
                    <w:t>Kisumu</w:t>
                  </w:r>
                  <w:r w:rsidR="00AA46AB">
                    <w:rPr>
                      <w:rFonts w:ascii="Gill Sans MT" w:hAnsi="Gill Sans MT"/>
                    </w:rPr>
                    <w:t xml:space="preserve"> County, ****</w:t>
                  </w:r>
                </w:p>
                <w:p w:rsidR="00887286" w:rsidRPr="00AA46AB" w:rsidRDefault="00887286" w:rsidP="00AA46AB">
                  <w:pPr>
                    <w:spacing w:after="0" w:line="276" w:lineRule="auto"/>
                    <w:ind w:left="720"/>
                    <w:jc w:val="both"/>
                    <w:rPr>
                      <w:rFonts w:ascii="Gill Sans MT" w:hAnsi="Gill Sans MT"/>
                    </w:rPr>
                  </w:pPr>
                  <w:r w:rsidRPr="00AA46AB">
                    <w:rPr>
                      <w:rFonts w:ascii="Gill Sans MT" w:hAnsi="Gill Sans MT"/>
                    </w:rPr>
                    <w:t xml:space="preserve"> to date</w:t>
                  </w:r>
                </w:p>
                <w:p w:rsidR="00887286" w:rsidRPr="007E0E6F" w:rsidRDefault="00887286" w:rsidP="0095045D">
                  <w:pPr>
                    <w:spacing w:after="0" w:line="276" w:lineRule="auto"/>
                    <w:ind w:left="720"/>
                    <w:jc w:val="both"/>
                    <w:rPr>
                      <w:rFonts w:ascii="Gill Sans MT" w:hAnsi="Gill Sans MT"/>
                    </w:rPr>
                  </w:pPr>
                </w:p>
                <w:p w:rsidR="00887286" w:rsidRDefault="00887286" w:rsidP="0095045D">
                  <w:p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</w:p>
                <w:p w:rsidR="00887286" w:rsidRDefault="0095045D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Field assistant at Kisumu Trade Bazaar micro enterprise.</w:t>
                  </w:r>
                </w:p>
                <w:p w:rsidR="00887286" w:rsidRDefault="0095045D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 xml:space="preserve">Arts </w:t>
                  </w:r>
                  <w:r w:rsidR="00A73AA3">
                    <w:rPr>
                      <w:rFonts w:ascii="Gill Sans MT" w:hAnsi="Gill Sans MT"/>
                    </w:rPr>
                    <w:t>trainer</w:t>
                  </w:r>
                  <w:r>
                    <w:rPr>
                      <w:rFonts w:ascii="Gill Sans MT" w:hAnsi="Gill Sans MT"/>
                    </w:rPr>
                    <w:t xml:space="preserve"> at DREAMS project Kisumu </w:t>
                  </w:r>
                  <w:r w:rsidR="00A73AA3">
                    <w:rPr>
                      <w:rFonts w:ascii="Gill Sans MT" w:hAnsi="Gill Sans MT"/>
                    </w:rPr>
                    <w:t>County</w:t>
                  </w:r>
                  <w:r>
                    <w:rPr>
                      <w:rFonts w:ascii="Gill Sans MT" w:hAnsi="Gill Sans MT"/>
                    </w:rPr>
                    <w:t>.</w:t>
                  </w:r>
                </w:p>
                <w:p w:rsidR="00887286" w:rsidRDefault="0095045D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CURB board member at KEMRI.</w:t>
                  </w:r>
                </w:p>
                <w:p w:rsidR="00887286" w:rsidRDefault="0095045D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Youth peer provider at KMET.</w:t>
                  </w:r>
                </w:p>
                <w:p w:rsidR="0095045D" w:rsidRDefault="0095045D" w:rsidP="0095045D">
                  <w:p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</w:p>
                <w:p w:rsidR="00887286" w:rsidRDefault="00A73AA3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  <w:lang w:eastAsia="zh-CN"/>
                    </w:rPr>
                    <w:t>Youth peer provider at Marie Stopes Kenya.</w:t>
                  </w:r>
                </w:p>
                <w:p w:rsidR="00887286" w:rsidRDefault="00A73AA3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  <w:lang w:eastAsia="zh-CN"/>
                    </w:rPr>
                    <w:t>Activator at Safaricom Twaweza.</w:t>
                  </w:r>
                </w:p>
                <w:p w:rsidR="00887286" w:rsidRDefault="00A73AA3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DREAMS ambassador.</w:t>
                  </w:r>
                </w:p>
                <w:p w:rsidR="00887286" w:rsidRDefault="0095045D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  <w:lang w:eastAsia="zh-CN"/>
                    </w:rPr>
                    <w:t>Safe space representative at Kassagam Community Based O</w:t>
                  </w:r>
                </w:p>
                <w:p w:rsidR="0023184F" w:rsidRPr="00887286" w:rsidRDefault="0095045D" w:rsidP="00887286">
                  <w:pPr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Data clerk and volunteer at I CHOOSE LIFE AFRICA</w:t>
                  </w:r>
                </w:p>
              </w:tc>
            </w:tr>
            <w:tr w:rsidR="00C420C8" w:rsidTr="00887286">
              <w:trPr>
                <w:trHeight w:val="2932"/>
              </w:trPr>
              <w:tc>
                <w:tcPr>
                  <w:tcW w:w="6777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6166A7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A4CEAE1D47C04DB1A7096A2D953BF0E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043874" w:rsidRPr="00043874" w:rsidRDefault="00043874" w:rsidP="00043874">
                  <w:pPr>
                    <w:spacing w:after="0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  <w:b/>
                    </w:rPr>
                    <w:t xml:space="preserve">College – </w:t>
                  </w:r>
                  <w:r w:rsidR="00C34B37">
                    <w:rPr>
                      <w:rFonts w:ascii="Gill Sans MT" w:hAnsi="Gill Sans MT"/>
                      <w:b/>
                    </w:rPr>
                    <w:t>Kisumu</w:t>
                  </w:r>
                  <w:r>
                    <w:rPr>
                      <w:rFonts w:ascii="Gill Sans MT" w:hAnsi="Gill Sans MT"/>
                      <w:b/>
                    </w:rPr>
                    <w:t xml:space="preserve"> </w:t>
                  </w:r>
                  <w:r w:rsidR="00C34B37">
                    <w:rPr>
                      <w:rFonts w:ascii="Gill Sans MT" w:hAnsi="Gill Sans MT"/>
                      <w:b/>
                    </w:rPr>
                    <w:t>National P</w:t>
                  </w:r>
                  <w:r>
                    <w:rPr>
                      <w:rFonts w:ascii="Gill Sans MT" w:hAnsi="Gill Sans MT"/>
                      <w:b/>
                    </w:rPr>
                    <w:t xml:space="preserve">olytechnic </w:t>
                  </w:r>
                  <w:r w:rsidR="00C34B37">
                    <w:rPr>
                      <w:rFonts w:ascii="Gill Sans MT" w:hAnsi="Gill Sans MT"/>
                      <w:b/>
                    </w:rPr>
                    <w:t>–2017 -2018</w:t>
                  </w:r>
                  <w:r w:rsidR="00C34B37">
                    <w:rPr>
                      <w:rFonts w:ascii="Gill Sans MT" w:hAnsi="Gill Sans MT"/>
                    </w:rPr>
                    <w:t>diploma in social work and community development.</w:t>
                  </w:r>
                </w:p>
                <w:p w:rsidR="00043874" w:rsidRDefault="00043874" w:rsidP="00043874">
                  <w:pPr>
                    <w:spacing w:after="0"/>
                    <w:rPr>
                      <w:rFonts w:ascii="Gill Sans MT" w:hAnsi="Gill Sans MT"/>
                      <w:b/>
                    </w:rPr>
                  </w:pPr>
                </w:p>
                <w:p w:rsidR="00043874" w:rsidRDefault="00540D26" w:rsidP="00043874">
                  <w:pPr>
                    <w:spacing w:after="0"/>
                    <w:rPr>
                      <w:rFonts w:ascii="Gill Sans MT" w:hAnsi="Gill Sans MT"/>
                    </w:rPr>
                  </w:pPr>
                  <w:r w:rsidRPr="00FC591F">
                    <w:rPr>
                      <w:rFonts w:ascii="Gill Sans MT" w:hAnsi="Gill Sans MT"/>
                      <w:b/>
                    </w:rPr>
                    <w:t>Certificate in Computer Packages,</w:t>
                  </w:r>
                  <w:r w:rsidR="003B7BE9">
                    <w:rPr>
                      <w:rFonts w:ascii="Gill Sans MT" w:hAnsi="Gill Sans MT"/>
                    </w:rPr>
                    <w:t xml:space="preserve"> </w:t>
                  </w:r>
                  <w:r w:rsidR="00043874">
                    <w:rPr>
                      <w:rFonts w:ascii="Gill Sans MT" w:hAnsi="Gill Sans MT"/>
                    </w:rPr>
                    <w:t>2016-High Peak computer school.</w:t>
                  </w:r>
                </w:p>
                <w:p w:rsidR="00540D26" w:rsidRDefault="00540D26" w:rsidP="00FC591F">
                  <w:pPr>
                    <w:spacing w:before="240" w:after="0"/>
                    <w:rPr>
                      <w:rFonts w:ascii="Gill Sans MT" w:hAnsi="Gill Sans MT"/>
                    </w:rPr>
                  </w:pPr>
                  <w:r w:rsidRPr="00FC591F">
                    <w:rPr>
                      <w:rFonts w:ascii="Gill Sans MT" w:hAnsi="Gill Sans MT"/>
                      <w:b/>
                    </w:rPr>
                    <w:t>Kenya Certificate of Secondary Education (KCSE)</w:t>
                  </w:r>
                  <w:r>
                    <w:rPr>
                      <w:rFonts w:ascii="Gill Sans MT" w:hAnsi="Gill Sans MT"/>
                    </w:rPr>
                    <w:t xml:space="preserve">, </w:t>
                  </w:r>
                  <w:r w:rsidRPr="00FB4CBE">
                    <w:rPr>
                      <w:rFonts w:ascii="Gill Sans MT" w:hAnsi="Gill Sans MT"/>
                    </w:rPr>
                    <w:t>2012-2015</w:t>
                  </w:r>
                </w:p>
                <w:p w:rsidR="00540D26" w:rsidRPr="00FB4CBE" w:rsidRDefault="003B7BE9" w:rsidP="00FC591F">
                  <w:pPr>
                    <w:spacing w:after="0"/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Bunyore Girls High School</w:t>
                  </w:r>
                </w:p>
                <w:p w:rsidR="00540D26" w:rsidRPr="00FB4CBE" w:rsidRDefault="00540D26" w:rsidP="00540D26">
                  <w:pPr>
                    <w:spacing w:before="240" w:after="0"/>
                    <w:rPr>
                      <w:rFonts w:ascii="Gill Sans MT" w:hAnsi="Gill Sans MT"/>
                    </w:rPr>
                  </w:pPr>
                  <w:r w:rsidRPr="00FC591F">
                    <w:rPr>
                      <w:rFonts w:ascii="Gill Sans MT" w:hAnsi="Gill Sans MT"/>
                      <w:b/>
                    </w:rPr>
                    <w:t>Kenya Certificate of Primary Education (KCPE)</w:t>
                  </w:r>
                  <w:r w:rsidRPr="00FB4CBE">
                    <w:rPr>
                      <w:rFonts w:ascii="Gill Sans MT" w:hAnsi="Gill Sans MT"/>
                    </w:rPr>
                    <w:t>, 2004-2011</w:t>
                  </w:r>
                </w:p>
                <w:p w:rsidR="00C420C8" w:rsidRDefault="003B7BE9" w:rsidP="00887286">
                  <w:pPr>
                    <w:spacing w:after="0"/>
                    <w:rPr>
                      <w:lang w:eastAsia="zh-CN"/>
                    </w:rPr>
                  </w:pPr>
                  <w:r>
                    <w:rPr>
                      <w:rFonts w:ascii="Gill Sans MT" w:hAnsi="Gill Sans MT"/>
                    </w:rPr>
                    <w:t>Ring Road Orphans Day School.</w:t>
                  </w:r>
                </w:p>
              </w:tc>
            </w:tr>
            <w:tr w:rsidR="00C420C8" w:rsidTr="00887286">
              <w:trPr>
                <w:trHeight w:val="1596"/>
              </w:trPr>
              <w:tc>
                <w:tcPr>
                  <w:tcW w:w="6777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6166A7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06BABCF3BC9345C7A1568055C2F2CE8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p w:rsidR="00C34B37" w:rsidRPr="00C34B37" w:rsidRDefault="00C34B37" w:rsidP="00C34B37">
                  <w:pPr>
                    <w:numPr>
                      <w:ilvl w:val="0"/>
                      <w:numId w:val="12"/>
                    </w:numPr>
                    <w:spacing w:after="0" w:line="240" w:lineRule="auto"/>
                    <w:jc w:val="left"/>
                    <w:textAlignment w:val="baseline"/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Behavioural.</w:t>
                  </w:r>
                </w:p>
                <w:p w:rsidR="00C34B37" w:rsidRPr="00C34B37" w:rsidRDefault="00C34B37" w:rsidP="00C34B37">
                  <w:pPr>
                    <w:spacing w:after="240"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:rsidR="00C34B37" w:rsidRPr="00C34B37" w:rsidRDefault="00C34B37" w:rsidP="00C34B37">
                  <w:pPr>
                    <w:numPr>
                      <w:ilvl w:val="0"/>
                      <w:numId w:val="13"/>
                    </w:numPr>
                    <w:spacing w:after="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 xml:space="preserve">   Flexibility:                 Openness to change adaptability to new information, work method            and situation.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3"/>
                    </w:numPr>
                    <w:spacing w:after="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Problem solving: Ability to identify and analyse problem to provide solution to individual and organizational problem.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3"/>
                    </w:numPr>
                    <w:spacing w:after="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Teamwork: Ability to work in cooperation with others and communicate effectively with co-worker, supervisors, subordinates, clients and other outsider contacts .Capable of supervision with proven track record in excellent performance.</w:t>
                  </w:r>
                </w:p>
                <w:p w:rsidR="00C34B37" w:rsidRPr="00C34B37" w:rsidRDefault="00C34B37" w:rsidP="00C34B3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:rsidR="00C34B37" w:rsidRPr="00C34B37" w:rsidRDefault="00C34B37" w:rsidP="00C34B37">
                  <w:pPr>
                    <w:numPr>
                      <w:ilvl w:val="0"/>
                      <w:numId w:val="14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Technical.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textAlignment w:val="baseline"/>
                    <w:rPr>
                      <w:rFonts w:ascii="Noto Sans Symbols" w:eastAsia="Times New Roman" w:hAnsi="Noto Sans Symbols" w:cs="Times New Roman"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Data Management and report writing.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textAlignment w:val="baseline"/>
                    <w:rPr>
                      <w:rFonts w:ascii="Noto Sans Symbols" w:eastAsia="Times New Roman" w:hAnsi="Noto Sans Symbols" w:cs="Times New Roman"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Event planning and organization: skilled in conceptualizing, planning and executing innovative HIV &amp; AIDS Behaviour change communication programs.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textAlignment w:val="baseline"/>
                    <w:rPr>
                      <w:rFonts w:ascii="Noto Sans Symbols" w:eastAsia="Times New Roman" w:hAnsi="Noto Sans Symbols" w:cs="Times New Roman"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Facilitation of EBI Healthy Choices for a Better future.</w:t>
                  </w:r>
                </w:p>
                <w:p w:rsidR="00C34B37" w:rsidRPr="00C34B37" w:rsidRDefault="00C34B37" w:rsidP="00C34B37">
                  <w:pPr>
                    <w:spacing w:after="0" w:line="240" w:lineRule="auto"/>
                    <w:ind w:hanging="72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CAREER HISTORY</w:t>
                  </w:r>
                  <w:r w:rsidRPr="00C34B37"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.</w:t>
                  </w:r>
                </w:p>
                <w:p w:rsidR="00C34B37" w:rsidRPr="00C34B37" w:rsidRDefault="00C34B37" w:rsidP="00C34B3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:rsidR="00C34B37" w:rsidRPr="00C34B37" w:rsidRDefault="00C34B37" w:rsidP="00C34B37">
                  <w:pPr>
                    <w:spacing w:after="0" w:line="240" w:lineRule="auto"/>
                    <w:ind w:hanging="72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VOLUNTEER AT I CHOOSE LIFE –AFRICA ALHIA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 xml:space="preserve"> </w:t>
                  </w: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plus WESTERN DREAM P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ROJECT, APRIL 2016, TO DATE 2019</w:t>
                  </w: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.</w:t>
                  </w:r>
                </w:p>
                <w:p w:rsidR="00C34B37" w:rsidRPr="00C34B37" w:rsidRDefault="00C34B37" w:rsidP="00C34B3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:rsidR="00C34B37" w:rsidRPr="00C34B37" w:rsidRDefault="00C34B37" w:rsidP="00C34B37">
                  <w:pPr>
                    <w:spacing w:after="0" w:line="240" w:lineRule="auto"/>
                    <w:ind w:hanging="72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Main responsibility:</w:t>
                  </w:r>
                </w:p>
                <w:p w:rsidR="00C34B37" w:rsidRPr="00C34B37" w:rsidRDefault="00C34B37" w:rsidP="00C34B3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:rsidR="00C34B37" w:rsidRPr="00C34B37" w:rsidRDefault="00C34B37" w:rsidP="00C34B37">
                  <w:pPr>
                    <w:spacing w:after="0" w:line="240" w:lineRule="auto"/>
                    <w:ind w:hanging="72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Data clerk.</w:t>
                  </w:r>
                </w:p>
                <w:p w:rsidR="00C34B37" w:rsidRPr="00C34B37" w:rsidRDefault="00C34B37" w:rsidP="00C34B3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:rsidR="00C34B37" w:rsidRPr="00C34B37" w:rsidRDefault="00C34B37" w:rsidP="00C34B37">
                  <w:pPr>
                    <w:spacing w:after="0" w:line="240" w:lineRule="auto"/>
                    <w:ind w:hanging="72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Job Summary.</w:t>
                  </w:r>
                </w:p>
                <w:p w:rsidR="00C34B37" w:rsidRPr="00C34B37" w:rsidRDefault="00C34B37" w:rsidP="00C34B37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:rsidR="00C34B37" w:rsidRPr="00C34B37" w:rsidRDefault="00C34B37" w:rsidP="00C34B37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b/>
                      <w:bCs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Creating of dreams IDS.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b/>
                      <w:bCs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Updating of the database modules and services uptake in report templates.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b/>
                      <w:bCs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Databases management in ward level.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b/>
                      <w:bCs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Issuing out various tools required by mentors.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b/>
                      <w:bCs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Guiding mentors on how to update the services uptake of various intervention.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b/>
                      <w:bCs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lastRenderedPageBreak/>
                    <w:t>Calligraphy of certificates.</w:t>
                  </w:r>
                </w:p>
                <w:p w:rsidR="00C34B37" w:rsidRPr="00C34B37" w:rsidRDefault="00C34B37" w:rsidP="00C34B37">
                  <w:pPr>
                    <w:spacing w:after="0" w:line="240" w:lineRule="auto"/>
                    <w:ind w:left="720" w:hanging="720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val="en-GB" w:eastAsia="en-GB"/>
                    </w:rPr>
                    <w:t>FACILITATION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7"/>
                    </w:numPr>
                    <w:spacing w:after="16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b/>
                      <w:bCs/>
                      <w:color w:val="000000"/>
                      <w:lang w:val="en-GB" w:eastAsia="en-GB"/>
                    </w:rPr>
                  </w:pPr>
                  <w:r w:rsidRPr="00C34B37"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Healthy Choices for a better future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.</w:t>
                  </w:r>
                </w:p>
                <w:p w:rsidR="00C34B37" w:rsidRPr="00C34B37" w:rsidRDefault="00C34B37" w:rsidP="00C34B37">
                  <w:pPr>
                    <w:numPr>
                      <w:ilvl w:val="0"/>
                      <w:numId w:val="17"/>
                    </w:numPr>
                    <w:spacing w:after="160" w:line="240" w:lineRule="auto"/>
                    <w:ind w:left="1440"/>
                    <w:jc w:val="left"/>
                    <w:textAlignment w:val="baseline"/>
                    <w:rPr>
                      <w:rFonts w:ascii="Noto Sans Symbols" w:eastAsia="Times New Roman" w:hAnsi="Noto Sans Symbols" w:cs="Times New Roman"/>
                      <w:b/>
                      <w:bCs/>
                      <w:color w:val="000000"/>
                      <w:lang w:val="en-GB" w:eastAsia="en-GB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GB" w:eastAsia="en-GB"/>
                    </w:rPr>
                    <w:t>My Health My choice.</w:t>
                  </w:r>
                </w:p>
                <w:p w:rsidR="00C420C8" w:rsidRPr="00C34B37" w:rsidRDefault="00C420C8" w:rsidP="00C34B37">
                  <w:pPr>
                    <w:rPr>
                      <w:rFonts w:ascii="Gill Sans MT" w:hAnsi="Gill Sans MT"/>
                    </w:rPr>
                  </w:pP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NoSpacing"/>
      </w:pPr>
    </w:p>
    <w:p w:rsidR="00C34B37" w:rsidRPr="00C34B37" w:rsidRDefault="00C34B37" w:rsidP="00C34B37">
      <w:pPr>
        <w:pStyle w:val="Heading2"/>
      </w:pPr>
      <w:r>
        <w:t>referee</w:t>
      </w:r>
    </w:p>
    <w:p w:rsidR="00C34B37" w:rsidRPr="00C34B37" w:rsidRDefault="00C34B3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34B37">
        <w:rPr>
          <w:rFonts w:ascii="Calibri" w:eastAsia="Times New Roman" w:hAnsi="Calibri" w:cs="Times New Roman"/>
          <w:color w:val="000000"/>
          <w:lang w:val="en-GB" w:eastAsia="en-GB"/>
        </w:rPr>
        <w:t xml:space="preserve">Peter Mitenga </w:t>
      </w:r>
    </w:p>
    <w:p w:rsidR="00C34B37" w:rsidRPr="00C34B37" w:rsidRDefault="00C34B3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34B37">
        <w:rPr>
          <w:rFonts w:ascii="Calibri" w:eastAsia="Times New Roman" w:hAnsi="Calibri" w:cs="Times New Roman"/>
          <w:color w:val="000000"/>
          <w:lang w:val="en-GB" w:eastAsia="en-GB"/>
        </w:rPr>
        <w:t>Western Regional M&amp;E Manager.</w:t>
      </w:r>
    </w:p>
    <w:p w:rsidR="00C34B37" w:rsidRPr="00C34B37" w:rsidRDefault="00C34B3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34B37">
        <w:rPr>
          <w:rFonts w:ascii="Calibri" w:eastAsia="Times New Roman" w:hAnsi="Calibri" w:cs="Times New Roman"/>
          <w:color w:val="000000"/>
          <w:lang w:val="en-GB" w:eastAsia="en-GB"/>
        </w:rPr>
        <w:t>I CHOOSE LIFE AFRICA.</w:t>
      </w:r>
    </w:p>
    <w:p w:rsidR="00C34B37" w:rsidRPr="00C34B37" w:rsidRDefault="00C34B3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34B37">
        <w:rPr>
          <w:rFonts w:ascii="Calibri" w:eastAsia="Times New Roman" w:hAnsi="Calibri" w:cs="Times New Roman"/>
          <w:color w:val="000000"/>
          <w:lang w:val="en-GB" w:eastAsia="en-GB"/>
        </w:rPr>
        <w:t>P.O.BOX 5166-00100Nairobi, Kenya.</w:t>
      </w:r>
    </w:p>
    <w:p w:rsidR="00C34B37" w:rsidRPr="00C34B37" w:rsidRDefault="00C34B3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34B37">
        <w:rPr>
          <w:rFonts w:ascii="Calibri" w:eastAsia="Times New Roman" w:hAnsi="Calibri" w:cs="Times New Roman"/>
          <w:color w:val="000000"/>
          <w:lang w:val="en-GB" w:eastAsia="en-GB"/>
        </w:rPr>
        <w:t>Cell phone: 0726776202.</w:t>
      </w:r>
    </w:p>
    <w:p w:rsidR="00C34B37" w:rsidRPr="00C34B37" w:rsidRDefault="006166A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hyperlink r:id="rId7" w:history="1">
        <w:r w:rsidR="00C34B37" w:rsidRPr="00C34B37">
          <w:rPr>
            <w:rFonts w:ascii="Calibri" w:eastAsia="Times New Roman" w:hAnsi="Calibri" w:cs="Times New Roman"/>
            <w:color w:val="0563C1"/>
            <w:u w:val="single"/>
            <w:lang w:val="en-GB" w:eastAsia="en-GB"/>
          </w:rPr>
          <w:t>pmitenga@ichooselife.or.ke</w:t>
        </w:r>
      </w:hyperlink>
    </w:p>
    <w:p w:rsidR="00C34B37" w:rsidRPr="00C34B37" w:rsidRDefault="00C34B37" w:rsidP="00C34B37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C34B37" w:rsidRPr="00C34B37" w:rsidRDefault="00C34B3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34B37">
        <w:rPr>
          <w:rFonts w:ascii="Calibri" w:eastAsia="Times New Roman" w:hAnsi="Calibri" w:cs="Times New Roman"/>
          <w:color w:val="000000"/>
          <w:lang w:val="en-GB" w:eastAsia="en-GB"/>
        </w:rPr>
        <w:t>ROSE SHITSAMA</w:t>
      </w:r>
    </w:p>
    <w:p w:rsidR="00C34B37" w:rsidRPr="00C34B37" w:rsidRDefault="00C34B3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34B37">
        <w:rPr>
          <w:rFonts w:ascii="Calibri" w:eastAsia="Times New Roman" w:hAnsi="Calibri" w:cs="Times New Roman"/>
          <w:color w:val="000000"/>
          <w:lang w:val="en-GB" w:eastAsia="en-GB"/>
        </w:rPr>
        <w:t>Principal</w:t>
      </w:r>
      <w:r w:rsidR="00AB5197">
        <w:rPr>
          <w:rFonts w:ascii="Calibri" w:eastAsia="Times New Roman" w:hAnsi="Calibri" w:cs="Times New Roman"/>
          <w:color w:val="000000"/>
          <w:lang w:val="en-GB" w:eastAsia="en-GB"/>
        </w:rPr>
        <w:t>,</w:t>
      </w:r>
    </w:p>
    <w:p w:rsidR="00C34B37" w:rsidRPr="00C34B37" w:rsidRDefault="00C34B3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34B37">
        <w:rPr>
          <w:rFonts w:ascii="Calibri" w:eastAsia="Times New Roman" w:hAnsi="Calibri" w:cs="Times New Roman"/>
          <w:color w:val="000000"/>
          <w:lang w:val="en-GB" w:eastAsia="en-GB"/>
        </w:rPr>
        <w:t>BUNYORE GIRLS HIGH SCHOOL</w:t>
      </w:r>
      <w:r w:rsidR="00AB5197">
        <w:rPr>
          <w:rFonts w:ascii="Calibri" w:eastAsia="Times New Roman" w:hAnsi="Calibri" w:cs="Times New Roman"/>
          <w:color w:val="000000"/>
          <w:lang w:val="en-GB" w:eastAsia="en-GB"/>
        </w:rPr>
        <w:t>,</w:t>
      </w:r>
    </w:p>
    <w:p w:rsidR="00C34B37" w:rsidRDefault="00AB5197" w:rsidP="00C34B37">
      <w:pPr>
        <w:spacing w:after="160" w:line="240" w:lineRule="auto"/>
        <w:jc w:val="left"/>
        <w:rPr>
          <w:rFonts w:ascii="Calibri" w:eastAsia="Times New Roman" w:hAnsi="Calibri" w:cs="Times New Roman"/>
          <w:color w:val="000000"/>
          <w:lang w:val="en-GB" w:eastAsia="en-GB"/>
        </w:rPr>
      </w:pPr>
      <w:r>
        <w:rPr>
          <w:rFonts w:ascii="Calibri" w:eastAsia="Times New Roman" w:hAnsi="Calibri" w:cs="Times New Roman"/>
          <w:color w:val="000000"/>
          <w:lang w:val="en-GB" w:eastAsia="en-GB"/>
        </w:rPr>
        <w:t>P.O.BOX 165, Vihiga.</w:t>
      </w:r>
    </w:p>
    <w:p w:rsidR="00AB5197" w:rsidRDefault="00AB5197" w:rsidP="00C34B37">
      <w:pPr>
        <w:spacing w:after="160" w:line="240" w:lineRule="auto"/>
        <w:jc w:val="left"/>
        <w:rPr>
          <w:rFonts w:ascii="Calibri" w:eastAsia="Times New Roman" w:hAnsi="Calibri" w:cs="Times New Roman"/>
          <w:color w:val="000000"/>
          <w:lang w:val="en-GB" w:eastAsia="en-GB"/>
        </w:rPr>
      </w:pPr>
    </w:p>
    <w:p w:rsidR="00AB5197" w:rsidRDefault="00AB5197" w:rsidP="00C34B37">
      <w:pPr>
        <w:spacing w:after="160" w:line="240" w:lineRule="auto"/>
        <w:jc w:val="left"/>
        <w:rPr>
          <w:rFonts w:ascii="Calibri" w:eastAsia="Times New Roman" w:hAnsi="Calibri" w:cs="Times New Roman"/>
          <w:color w:val="000000"/>
          <w:lang w:val="en-GB" w:eastAsia="en-GB"/>
        </w:rPr>
      </w:pPr>
      <w:r>
        <w:rPr>
          <w:rFonts w:ascii="Calibri" w:eastAsia="Times New Roman" w:hAnsi="Calibri" w:cs="Times New Roman"/>
          <w:color w:val="000000"/>
          <w:lang w:val="en-GB" w:eastAsia="en-GB"/>
        </w:rPr>
        <w:t>Viola Cherotich,</w:t>
      </w:r>
    </w:p>
    <w:p w:rsidR="00AB5197" w:rsidRPr="00AB5197" w:rsidRDefault="00AB519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Calibri" w:eastAsia="Times New Roman" w:hAnsi="Calibri" w:cs="Times New Roman"/>
          <w:color w:val="000000"/>
          <w:lang w:val="en-GB" w:eastAsia="en-GB"/>
        </w:rPr>
        <w:t>Ward Coordinator,</w:t>
      </w:r>
    </w:p>
    <w:p w:rsidR="00AB5197" w:rsidRDefault="00AB5197" w:rsidP="00C34B37">
      <w:pPr>
        <w:spacing w:after="160" w:line="240" w:lineRule="auto"/>
        <w:jc w:val="left"/>
        <w:rPr>
          <w:rFonts w:ascii="Calibri" w:eastAsia="Times New Roman" w:hAnsi="Calibri" w:cs="Times New Roman"/>
          <w:color w:val="000000"/>
          <w:lang w:val="en-GB" w:eastAsia="en-GB"/>
        </w:rPr>
      </w:pPr>
      <w:r>
        <w:rPr>
          <w:rFonts w:ascii="Calibri" w:eastAsia="Times New Roman" w:hAnsi="Calibri" w:cs="Times New Roman"/>
          <w:color w:val="000000"/>
          <w:lang w:val="en-GB" w:eastAsia="en-GB"/>
        </w:rPr>
        <w:t>DREAMS project aphia plus,</w:t>
      </w:r>
    </w:p>
    <w:p w:rsidR="00AB5197" w:rsidRPr="00C34B37" w:rsidRDefault="00AB519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Calibri" w:eastAsia="Times New Roman" w:hAnsi="Calibri" w:cs="Times New Roman"/>
          <w:color w:val="000000"/>
          <w:lang w:val="en-GB" w:eastAsia="en-GB"/>
        </w:rPr>
        <w:t>0708442842,</w:t>
      </w:r>
    </w:p>
    <w:p w:rsidR="00C34B37" w:rsidRPr="00C34B37" w:rsidRDefault="00C34B37" w:rsidP="00C34B37">
      <w:pPr>
        <w:spacing w:after="16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34B37">
        <w:rPr>
          <w:rFonts w:ascii="Calibri" w:eastAsia="Times New Roman" w:hAnsi="Calibri" w:cs="Times New Roman"/>
          <w:color w:val="000000"/>
          <w:lang w:val="en-GB" w:eastAsia="en-GB"/>
        </w:rPr>
        <w:t>P.O.BOX 3117</w:t>
      </w:r>
      <w:r w:rsidR="00AB5197" w:rsidRPr="00C34B37">
        <w:rPr>
          <w:rFonts w:ascii="Calibri" w:eastAsia="Times New Roman" w:hAnsi="Calibri" w:cs="Times New Roman"/>
          <w:color w:val="000000"/>
          <w:lang w:val="en-GB" w:eastAsia="en-GB"/>
        </w:rPr>
        <w:t>, Kisumu</w:t>
      </w:r>
      <w:r w:rsidRPr="00C34B37">
        <w:rPr>
          <w:rFonts w:ascii="Calibri" w:eastAsia="Times New Roman" w:hAnsi="Calibri" w:cs="Times New Roman"/>
          <w:color w:val="000000"/>
          <w:lang w:val="en-GB" w:eastAsia="en-GB"/>
        </w:rPr>
        <w:t>.</w:t>
      </w:r>
    </w:p>
    <w:p w:rsidR="00FC591F" w:rsidRDefault="00FC591F" w:rsidP="00FC591F">
      <w:pPr>
        <w:pStyle w:val="NoSpacing"/>
      </w:pPr>
    </w:p>
    <w:sectPr w:rsidR="00FC591F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6A7" w:rsidRDefault="006166A7" w:rsidP="003856C9">
      <w:pPr>
        <w:spacing w:after="0" w:line="240" w:lineRule="auto"/>
      </w:pPr>
      <w:r>
        <w:separator/>
      </w:r>
    </w:p>
  </w:endnote>
  <w:endnote w:type="continuationSeparator" w:id="0">
    <w:p w:rsidR="006166A7" w:rsidRDefault="006166A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E70F0DB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CE43CB">
          <w:rPr>
            <w:noProof/>
          </w:rPr>
          <w:t>4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FC339A3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6A7" w:rsidRDefault="006166A7" w:rsidP="003856C9">
      <w:pPr>
        <w:spacing w:after="0" w:line="240" w:lineRule="auto"/>
      </w:pPr>
      <w:r>
        <w:separator/>
      </w:r>
    </w:p>
  </w:footnote>
  <w:footnote w:type="continuationSeparator" w:id="0">
    <w:p w:rsidR="006166A7" w:rsidRDefault="006166A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E41F1BB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29AB36B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9F44C5"/>
    <w:multiLevelType w:val="multilevel"/>
    <w:tmpl w:val="0140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B2F32AD"/>
    <w:multiLevelType w:val="multilevel"/>
    <w:tmpl w:val="BDC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E470A8"/>
    <w:multiLevelType w:val="multilevel"/>
    <w:tmpl w:val="5620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F72CAC"/>
    <w:multiLevelType w:val="multilevel"/>
    <w:tmpl w:val="1C0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CB3D6D"/>
    <w:multiLevelType w:val="multilevel"/>
    <w:tmpl w:val="7498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69049A"/>
    <w:multiLevelType w:val="multilevel"/>
    <w:tmpl w:val="63040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BA5F76"/>
    <w:multiLevelType w:val="hybridMultilevel"/>
    <w:tmpl w:val="17C6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2"/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11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4F"/>
    <w:rsid w:val="00043874"/>
    <w:rsid w:val="00052BE1"/>
    <w:rsid w:val="0007412A"/>
    <w:rsid w:val="00091211"/>
    <w:rsid w:val="0010199E"/>
    <w:rsid w:val="0010257B"/>
    <w:rsid w:val="001166C2"/>
    <w:rsid w:val="001503AC"/>
    <w:rsid w:val="001765FE"/>
    <w:rsid w:val="0019561F"/>
    <w:rsid w:val="001B32D2"/>
    <w:rsid w:val="0023184F"/>
    <w:rsid w:val="00283B81"/>
    <w:rsid w:val="00293B83"/>
    <w:rsid w:val="002A3621"/>
    <w:rsid w:val="002A4C3B"/>
    <w:rsid w:val="002B3890"/>
    <w:rsid w:val="002B7747"/>
    <w:rsid w:val="002C77B9"/>
    <w:rsid w:val="002F485A"/>
    <w:rsid w:val="002F52A2"/>
    <w:rsid w:val="003053D9"/>
    <w:rsid w:val="003856C9"/>
    <w:rsid w:val="00396369"/>
    <w:rsid w:val="003B7BE9"/>
    <w:rsid w:val="003F4D31"/>
    <w:rsid w:val="003F5FDB"/>
    <w:rsid w:val="003F7A09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40D26"/>
    <w:rsid w:val="00551D35"/>
    <w:rsid w:val="005562D4"/>
    <w:rsid w:val="00557019"/>
    <w:rsid w:val="005674AC"/>
    <w:rsid w:val="00580925"/>
    <w:rsid w:val="005A1E51"/>
    <w:rsid w:val="005A7E57"/>
    <w:rsid w:val="006166A7"/>
    <w:rsid w:val="00616FF4"/>
    <w:rsid w:val="006A3CE7"/>
    <w:rsid w:val="00743379"/>
    <w:rsid w:val="00747550"/>
    <w:rsid w:val="007803B7"/>
    <w:rsid w:val="00780AAC"/>
    <w:rsid w:val="007A7C08"/>
    <w:rsid w:val="007B2F5C"/>
    <w:rsid w:val="007C5F05"/>
    <w:rsid w:val="00825ED8"/>
    <w:rsid w:val="00832043"/>
    <w:rsid w:val="00832F81"/>
    <w:rsid w:val="00841714"/>
    <w:rsid w:val="008501C7"/>
    <w:rsid w:val="00887286"/>
    <w:rsid w:val="008C7CA2"/>
    <w:rsid w:val="008F6337"/>
    <w:rsid w:val="00914DAF"/>
    <w:rsid w:val="0093286E"/>
    <w:rsid w:val="0095045D"/>
    <w:rsid w:val="009D1627"/>
    <w:rsid w:val="00A42F91"/>
    <w:rsid w:val="00A73AA3"/>
    <w:rsid w:val="00AA46AB"/>
    <w:rsid w:val="00AB5197"/>
    <w:rsid w:val="00AF1258"/>
    <w:rsid w:val="00B01E52"/>
    <w:rsid w:val="00B0666C"/>
    <w:rsid w:val="00B550FC"/>
    <w:rsid w:val="00B85871"/>
    <w:rsid w:val="00B93310"/>
    <w:rsid w:val="00BB3B21"/>
    <w:rsid w:val="00BC1F18"/>
    <w:rsid w:val="00BC3F3D"/>
    <w:rsid w:val="00BD2E58"/>
    <w:rsid w:val="00BF6BAB"/>
    <w:rsid w:val="00C007A5"/>
    <w:rsid w:val="00C34B37"/>
    <w:rsid w:val="00C420C8"/>
    <w:rsid w:val="00C4403A"/>
    <w:rsid w:val="00CA2743"/>
    <w:rsid w:val="00CD5BF7"/>
    <w:rsid w:val="00CE43CB"/>
    <w:rsid w:val="00CE6306"/>
    <w:rsid w:val="00D11C4D"/>
    <w:rsid w:val="00D5067A"/>
    <w:rsid w:val="00DA007A"/>
    <w:rsid w:val="00DC0F74"/>
    <w:rsid w:val="00DC79BB"/>
    <w:rsid w:val="00DD609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C591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D747F-5008-4928-93CE-9E662770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A27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pmitenga@ichooselife.or.k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yugi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42C04F0D2499FBDB17A83EEE09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8E619-F2CD-410F-9A3E-4FCDC853D1F6}"/>
      </w:docPartPr>
      <w:docPartBody>
        <w:p w:rsidR="00ED394D" w:rsidRDefault="00767B96">
          <w:pPr>
            <w:pStyle w:val="5F142C04F0D2499FBDB17A83EEE096AE"/>
          </w:pPr>
          <w:r>
            <w:t>Objective</w:t>
          </w:r>
        </w:p>
      </w:docPartBody>
    </w:docPart>
    <w:docPart>
      <w:docPartPr>
        <w:name w:val="755BAEF06B5B46B9955B131EF3DE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B89EE-BDD0-44DB-B94C-696EE1C55006}"/>
      </w:docPartPr>
      <w:docPartBody>
        <w:p w:rsidR="00ED394D" w:rsidRDefault="00767B96">
          <w:pPr>
            <w:pStyle w:val="755BAEF06B5B46B9955B131EF3DE15D1"/>
          </w:pPr>
          <w:r w:rsidRPr="005152F2">
            <w:t>Experience</w:t>
          </w:r>
        </w:p>
      </w:docPartBody>
    </w:docPart>
    <w:docPart>
      <w:docPartPr>
        <w:name w:val="A4CEAE1D47C04DB1A7096A2D953BF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E0E37-9C05-4BC5-B93A-1E41492C1BD6}"/>
      </w:docPartPr>
      <w:docPartBody>
        <w:p w:rsidR="00ED394D" w:rsidRDefault="00767B96">
          <w:pPr>
            <w:pStyle w:val="A4CEAE1D47C04DB1A7096A2D953BF0EE"/>
          </w:pPr>
          <w:r w:rsidRPr="005152F2">
            <w:t>Education</w:t>
          </w:r>
        </w:p>
      </w:docPartBody>
    </w:docPart>
    <w:docPart>
      <w:docPartPr>
        <w:name w:val="06BABCF3BC9345C7A1568055C2F2C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A6D38-9AD6-4EA7-8CFD-93C1F86E6E35}"/>
      </w:docPartPr>
      <w:docPartBody>
        <w:p w:rsidR="00ED394D" w:rsidRDefault="00767B96">
          <w:pPr>
            <w:pStyle w:val="06BABCF3BC9345C7A1568055C2F2CE81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75"/>
    <w:rsid w:val="000B7C36"/>
    <w:rsid w:val="00283175"/>
    <w:rsid w:val="005406DF"/>
    <w:rsid w:val="00767B96"/>
    <w:rsid w:val="00EA24EE"/>
    <w:rsid w:val="00ED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AC62AF5CE048319498EB1F0D81C3BA">
    <w:name w:val="A2AC62AF5CE048319498EB1F0D81C3BA"/>
  </w:style>
  <w:style w:type="paragraph" w:customStyle="1" w:styleId="5FCEC687885F4CE7AF9222FA65BD7E26">
    <w:name w:val="5FCEC687885F4CE7AF9222FA65BD7E26"/>
  </w:style>
  <w:style w:type="paragraph" w:customStyle="1" w:styleId="FA7FDE2961444EB7B140E85953E12C81">
    <w:name w:val="FA7FDE2961444EB7B140E85953E12C81"/>
  </w:style>
  <w:style w:type="paragraph" w:customStyle="1" w:styleId="C64E590FA12C401F8196A6D5B6662CDB">
    <w:name w:val="C64E590FA12C401F8196A6D5B6662CDB"/>
  </w:style>
  <w:style w:type="paragraph" w:customStyle="1" w:styleId="300AD06181D14A828526F4519E2F925F">
    <w:name w:val="300AD06181D14A828526F4519E2F925F"/>
  </w:style>
  <w:style w:type="paragraph" w:customStyle="1" w:styleId="5F142C04F0D2499FBDB17A83EEE096AE">
    <w:name w:val="5F142C04F0D2499FBDB17A83EEE096AE"/>
  </w:style>
  <w:style w:type="paragraph" w:customStyle="1" w:styleId="B55BB41F5D554DA09D448EC93CD6D8DD">
    <w:name w:val="B55BB41F5D554DA09D448EC93CD6D8DD"/>
  </w:style>
  <w:style w:type="paragraph" w:customStyle="1" w:styleId="26445DA49DD046B3A67E59419AEBD89D">
    <w:name w:val="26445DA49DD046B3A67E59419AEBD89D"/>
  </w:style>
  <w:style w:type="paragraph" w:customStyle="1" w:styleId="62ACF2F6C9C24FD5935CD4CE36EE5870">
    <w:name w:val="62ACF2F6C9C24FD5935CD4CE36EE5870"/>
  </w:style>
  <w:style w:type="paragraph" w:customStyle="1" w:styleId="755BAEF06B5B46B9955B131EF3DE15D1">
    <w:name w:val="755BAEF06B5B46B9955B131EF3DE15D1"/>
  </w:style>
  <w:style w:type="paragraph" w:customStyle="1" w:styleId="BE4B929CD2184210899DF60F3170D357">
    <w:name w:val="BE4B929CD2184210899DF60F3170D357"/>
  </w:style>
  <w:style w:type="paragraph" w:customStyle="1" w:styleId="CB832059CC9847F7B33BD2B4E1862E9F">
    <w:name w:val="CB832059CC9847F7B33BD2B4E1862E9F"/>
  </w:style>
  <w:style w:type="paragraph" w:customStyle="1" w:styleId="4E698F6917BB4915ABC468FBE3F633A9">
    <w:name w:val="4E698F6917BB4915ABC468FBE3F633A9"/>
  </w:style>
  <w:style w:type="paragraph" w:customStyle="1" w:styleId="6F9A6473E3C54C68B2E31EEE4ACF00C9">
    <w:name w:val="6F9A6473E3C54C68B2E31EEE4ACF00C9"/>
  </w:style>
  <w:style w:type="paragraph" w:customStyle="1" w:styleId="29FCAE45C7804A958F1F5A0240F724D1">
    <w:name w:val="29FCAE45C7804A958F1F5A0240F724D1"/>
  </w:style>
  <w:style w:type="paragraph" w:customStyle="1" w:styleId="D927929A34E744CCAA64EA67069F22A8">
    <w:name w:val="D927929A34E744CCAA64EA67069F22A8"/>
  </w:style>
  <w:style w:type="paragraph" w:customStyle="1" w:styleId="CF725F6A03EA481C97824DC8C50B69E0">
    <w:name w:val="CF725F6A03EA481C97824DC8C50B69E0"/>
  </w:style>
  <w:style w:type="paragraph" w:customStyle="1" w:styleId="B895136577C342EE875190A6CE0EA03E">
    <w:name w:val="B895136577C342EE875190A6CE0EA03E"/>
  </w:style>
  <w:style w:type="paragraph" w:customStyle="1" w:styleId="A4CEAE1D47C04DB1A7096A2D953BF0EE">
    <w:name w:val="A4CEAE1D47C04DB1A7096A2D953BF0EE"/>
  </w:style>
  <w:style w:type="paragraph" w:customStyle="1" w:styleId="08C32B672D1346C893FDDA152DB393B8">
    <w:name w:val="08C32B672D1346C893FDDA152DB393B8"/>
  </w:style>
  <w:style w:type="paragraph" w:customStyle="1" w:styleId="9125096C7B1042569E74595D4CCF56C8">
    <w:name w:val="9125096C7B1042569E74595D4CCF56C8"/>
  </w:style>
  <w:style w:type="paragraph" w:customStyle="1" w:styleId="618B5A30DA6843EFB0236EABDC14C788">
    <w:name w:val="618B5A30DA6843EFB0236EABDC14C788"/>
  </w:style>
  <w:style w:type="paragraph" w:customStyle="1" w:styleId="06BABCF3BC9345C7A1568055C2F2CE81">
    <w:name w:val="06BABCF3BC9345C7A1568055C2F2CE81"/>
  </w:style>
  <w:style w:type="paragraph" w:customStyle="1" w:styleId="04836E4AA0AD4716B48C3318359F515F">
    <w:name w:val="04836E4AA0AD4716B48C3318359F515F"/>
  </w:style>
  <w:style w:type="paragraph" w:customStyle="1" w:styleId="D1D616C96C0A47A28E1D3DCE40622BD6">
    <w:name w:val="D1D616C96C0A47A28E1D3DCE40622BD6"/>
    <w:rsid w:val="00283175"/>
  </w:style>
  <w:style w:type="paragraph" w:customStyle="1" w:styleId="CAE6C8D142D64F718E3D000464EADFF1">
    <w:name w:val="CAE6C8D142D64F718E3D000464EADFF1"/>
    <w:rsid w:val="00283175"/>
  </w:style>
  <w:style w:type="paragraph" w:customStyle="1" w:styleId="A9D7B0DDA23C470AA0D8713DDD22761B">
    <w:name w:val="A9D7B0DDA23C470AA0D8713DDD22761B"/>
    <w:rsid w:val="00283175"/>
  </w:style>
  <w:style w:type="paragraph" w:customStyle="1" w:styleId="954B5EC79EFD49D6AE86604B04DFA31C">
    <w:name w:val="954B5EC79EFD49D6AE86604B04DFA31C"/>
    <w:rsid w:val="00283175"/>
  </w:style>
  <w:style w:type="paragraph" w:customStyle="1" w:styleId="8E293767117F4867B3A9D23456403987">
    <w:name w:val="8E293767117F4867B3A9D23456403987"/>
    <w:rsid w:val="00283175"/>
  </w:style>
  <w:style w:type="paragraph" w:customStyle="1" w:styleId="9E6420E0AE0B4537A063A7FB0B43F79D">
    <w:name w:val="9E6420E0AE0B4537A063A7FB0B43F79D"/>
    <w:rsid w:val="00283175"/>
  </w:style>
  <w:style w:type="paragraph" w:customStyle="1" w:styleId="1F570623770445B08746E7334397F7B8">
    <w:name w:val="1F570623770445B08746E7334397F7B8"/>
    <w:rsid w:val="00283175"/>
  </w:style>
  <w:style w:type="paragraph" w:customStyle="1" w:styleId="726727BE63224960A5A43557A936BA64">
    <w:name w:val="726727BE63224960A5A43557A936BA64"/>
    <w:rsid w:val="00283175"/>
  </w:style>
  <w:style w:type="paragraph" w:customStyle="1" w:styleId="596BFC940E434EEDB8D68F2482DCB7B0">
    <w:name w:val="596BFC940E434EEDB8D68F2482DCB7B0"/>
    <w:rsid w:val="00283175"/>
  </w:style>
  <w:style w:type="paragraph" w:customStyle="1" w:styleId="D645351A7BC34D538F3E772D67421B0C">
    <w:name w:val="D645351A7BC34D538F3E772D67421B0C"/>
    <w:rsid w:val="00283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Oyugi</dc:creator>
  <cp:keywords/>
  <dc:description/>
  <cp:lastModifiedBy>student</cp:lastModifiedBy>
  <cp:revision>10</cp:revision>
  <dcterms:created xsi:type="dcterms:W3CDTF">2019-03-05T06:32:00Z</dcterms:created>
  <dcterms:modified xsi:type="dcterms:W3CDTF">2019-03-05T06:37:00Z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